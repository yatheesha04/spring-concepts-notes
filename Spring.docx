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C451E" w:rsidRDefault="008A73EA">
              <w:pPr>
                <w:pStyle w:val="Publishwithline"/>
              </w:pPr>
              <w:r>
                <w:t>Spring</w:t>
              </w:r>
            </w:p>
          </w:sdtContent>
        </w:sdt>
        <w:p w:rsidR="009C451E" w:rsidRDefault="009C451E">
          <w:pPr>
            <w:pStyle w:val="underline"/>
          </w:pPr>
        </w:p>
        <w:p w:rsidR="009C451E" w:rsidRDefault="00534A01">
          <w:pPr>
            <w:pStyle w:val="PadderBetweenControlandBody"/>
          </w:pPr>
        </w:p>
      </w:sdtContent>
    </w:sdt>
    <w:p w:rsidR="009C451E" w:rsidRDefault="008A73EA">
      <w:bookmarkStart w:id="0" w:name="_GoBack"/>
      <w:bookmarkEnd w:id="0"/>
      <w:r>
        <w:t xml:space="preserve">Spring is a dependency injection </w:t>
      </w:r>
      <w:proofErr w:type="spellStart"/>
      <w:r>
        <w:t>fremwork</w:t>
      </w:r>
      <w:proofErr w:type="spellEnd"/>
    </w:p>
    <w:p w:rsidR="006A5442" w:rsidRDefault="006A5442">
      <w:proofErr w:type="gramStart"/>
      <w:r>
        <w:t>Dependency :business</w:t>
      </w:r>
      <w:proofErr w:type="gramEnd"/>
      <w:r>
        <w:t xml:space="preserve"> layer dependent on data layer</w:t>
      </w:r>
    </w:p>
    <w:p w:rsidR="006A5442" w:rsidRDefault="006A5442"/>
    <w:sectPr w:rsidR="006A5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A73EA"/>
    <w:rsid w:val="000651A3"/>
    <w:rsid w:val="002F599C"/>
    <w:rsid w:val="00534A01"/>
    <w:rsid w:val="006A5442"/>
    <w:rsid w:val="008A73EA"/>
    <w:rsid w:val="009C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8F09E8-87FF-4901-B930-35F1E0AE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9E7D2-529F-4AB5-917A-ED04B9E59FB7}"/>
      </w:docPartPr>
      <w:docPartBody>
        <w:p w:rsidR="003D7724" w:rsidRDefault="003D7724">
          <w:r w:rsidRPr="008836A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37"/>
    <w:rsid w:val="003D7724"/>
    <w:rsid w:val="00C51054"/>
    <w:rsid w:val="00D31E37"/>
    <w:rsid w:val="00F4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7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585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Yatheesha</dc:creator>
  <cp:keywords/>
  <dc:description/>
  <cp:lastModifiedBy>B Yatheesha</cp:lastModifiedBy>
  <cp:revision>3</cp:revision>
  <dcterms:created xsi:type="dcterms:W3CDTF">2020-05-23T12:12:00Z</dcterms:created>
  <dcterms:modified xsi:type="dcterms:W3CDTF">2020-05-25T10:04:00Z</dcterms:modified>
</cp:coreProperties>
</file>